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603D" w14:textId="6274569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03AF7DA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1432B0E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8D78F2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1413FD7219F498D813B0042BC25E78E"/>
        </w:placeholder>
      </w:sdtPr>
      <w:sdtEndPr>
        <w:rPr>
          <w:sz w:val="48"/>
          <w:szCs w:val="48"/>
        </w:rPr>
      </w:sdtEndPr>
      <w:sdtContent>
        <w:p w14:paraId="109BA78F" w14:textId="0DC7123F" w:rsidR="00D20149" w:rsidRPr="00950B62" w:rsidRDefault="004E464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User Port/Parallel Adapter for Commodore 1541/1541-II</w:t>
          </w:r>
        </w:p>
      </w:sdtContent>
    </w:sdt>
    <w:p w14:paraId="3E77CB00" w14:textId="4ED6021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4E4645">
        <w:rPr>
          <w:sz w:val="36"/>
          <w:szCs w:val="36"/>
          <w:lang w:val="en-US"/>
        </w:rPr>
        <w:t>150</w:t>
      </w:r>
    </w:p>
    <w:p w14:paraId="14B3A5BB" w14:textId="031A697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4E4645">
        <w:rPr>
          <w:sz w:val="36"/>
          <w:szCs w:val="36"/>
          <w:lang w:val="en-US"/>
        </w:rPr>
        <w:t>0</w:t>
      </w:r>
    </w:p>
    <w:p w14:paraId="4AE9AB88" w14:textId="25A39B11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4E4645">
        <w:rPr>
          <w:sz w:val="36"/>
          <w:szCs w:val="36"/>
          <w:lang w:val="en-US"/>
        </w:rPr>
        <w:t>18.08.2020</w:t>
      </w:r>
    </w:p>
    <w:p w14:paraId="10808ECE" w14:textId="2EF32E15" w:rsidR="004E4645" w:rsidRDefault="004E4645" w:rsidP="00D20149">
      <w:pPr>
        <w:jc w:val="center"/>
        <w:rPr>
          <w:sz w:val="36"/>
          <w:szCs w:val="36"/>
          <w:lang w:val="en-US"/>
        </w:rPr>
      </w:pPr>
    </w:p>
    <w:p w14:paraId="423BACC7" w14:textId="77777777" w:rsidR="004E4645" w:rsidRPr="00950B62" w:rsidRDefault="004E4645" w:rsidP="00D20149">
      <w:pPr>
        <w:jc w:val="center"/>
        <w:rPr>
          <w:sz w:val="36"/>
          <w:szCs w:val="36"/>
          <w:lang w:val="en-US"/>
        </w:rPr>
      </w:pPr>
    </w:p>
    <w:sectPr w:rsidR="004E4645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45"/>
    <w:rsid w:val="00394953"/>
    <w:rsid w:val="004E4645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5DAB"/>
  <w15:chartTrackingRefBased/>
  <w15:docId w15:val="{4B6055F8-4F2D-4103-9078-39B88548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413FD7219F498D813B0042BC25E7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2AF438-ABD0-4E40-A77E-FB9157FE1C3D}"/>
      </w:docPartPr>
      <w:docPartBody>
        <w:p w:rsidR="00000000" w:rsidRDefault="00E60933">
          <w:pPr>
            <w:pStyle w:val="E1413FD7219F498D813B0042BC25E78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1413FD7219F498D813B0042BC25E78E">
    <w:name w:val="E1413FD7219F498D813B0042BC25E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2020-08-18T13:04:00Z</dcterms:created>
  <dcterms:modified xsi:type="dcterms:W3CDTF">2020-08-18T13:06:00Z</dcterms:modified>
</cp:coreProperties>
</file>