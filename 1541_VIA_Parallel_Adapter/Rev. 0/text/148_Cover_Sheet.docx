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1BE6" w14:textId="28187684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28CF9F5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355DF6B5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0CE5B43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077644B481B45A5B0C14F6EFD4D9631"/>
        </w:placeholder>
      </w:sdtPr>
      <w:sdtEndPr>
        <w:rPr>
          <w:sz w:val="48"/>
          <w:szCs w:val="48"/>
        </w:rPr>
      </w:sdtEndPr>
      <w:sdtContent>
        <w:p w14:paraId="37900D8E" w14:textId="104A8879" w:rsidR="00D20149" w:rsidRPr="00950B62" w:rsidRDefault="007E7F3E" w:rsidP="009A38BA">
          <w:pPr>
            <w:jc w:val="center"/>
            <w:rPr>
              <w:color w:val="808080"/>
              <w:lang w:val="en-US"/>
            </w:rPr>
          </w:pPr>
          <w:r w:rsidRPr="007E7F3E">
            <w:rPr>
              <w:b/>
              <w:bCs/>
              <w:sz w:val="36"/>
              <w:szCs w:val="36"/>
              <w:lang w:val="en-US"/>
            </w:rPr>
            <w:t>Commodore 1541 VIA/Parallel-Adapter</w:t>
          </w:r>
        </w:p>
      </w:sdtContent>
    </w:sdt>
    <w:p w14:paraId="2C64CFF0" w14:textId="515E3AD4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E7F3E">
        <w:rPr>
          <w:sz w:val="36"/>
          <w:szCs w:val="36"/>
          <w:lang w:val="en-US"/>
        </w:rPr>
        <w:t>148</w:t>
      </w:r>
    </w:p>
    <w:p w14:paraId="3289EB60" w14:textId="2703B2F4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E7F3E">
        <w:rPr>
          <w:sz w:val="36"/>
          <w:szCs w:val="36"/>
          <w:lang w:val="en-US"/>
        </w:rPr>
        <w:t>0</w:t>
      </w:r>
    </w:p>
    <w:p w14:paraId="70179CC3" w14:textId="39F8C209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7E7F3E">
        <w:rPr>
          <w:sz w:val="36"/>
          <w:szCs w:val="36"/>
          <w:lang w:val="en-US"/>
        </w:rPr>
        <w:t>19.08.2020</w:t>
      </w:r>
    </w:p>
    <w:p w14:paraId="1A48E158" w14:textId="77777777" w:rsidR="009A38BA" w:rsidRPr="00950B62" w:rsidRDefault="009A38BA" w:rsidP="007E7F3E">
      <w:pPr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3E"/>
    <w:rsid w:val="00394953"/>
    <w:rsid w:val="0070552A"/>
    <w:rsid w:val="007D5C22"/>
    <w:rsid w:val="007E7F3E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D739"/>
  <w15:chartTrackingRefBased/>
  <w15:docId w15:val="{C30ABB95-ECE3-4644-B051-CF0B422C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77644B481B45A5B0C14F6EFD4D96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51937B-7FFD-4DEB-8E6D-90AF36F54F53}"/>
      </w:docPartPr>
      <w:docPartBody>
        <w:p w:rsidR="00000000" w:rsidRDefault="00E60933">
          <w:pPr>
            <w:pStyle w:val="0077644B481B45A5B0C14F6EFD4D9631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077644B481B45A5B0C14F6EFD4D9631">
    <w:name w:val="0077644B481B45A5B0C14F6EFD4D9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2020-08-19T11:11:00Z</dcterms:created>
  <dcterms:modified xsi:type="dcterms:W3CDTF">2020-08-19T11:14:00Z</dcterms:modified>
</cp:coreProperties>
</file>